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947D50">
      <w:pPr>
        <w:pStyle w:val="Rubrik"/>
      </w:pPr>
      <w:sdt>
        <w:sdtPr>
          <w:alias w:val="Ange ditt namn:"/>
          <w:tag w:val=""/>
          <w:id w:val="-328297061"/>
          <w:placeholder>
            <w:docPart w:val="77CC3FC9F96B41949ED3C675FA66731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B6390">
            <w:t>Albin Oneheim</w:t>
          </w:r>
        </w:sdtContent>
      </w:sdt>
    </w:p>
    <w:p w:rsidR="00394A6D" w:rsidRDefault="004B6390">
      <w:r>
        <w:rPr>
          <w:lang w:bidi="sv-SE"/>
        </w:rPr>
        <w:t>Sköldgatan 12,</w:t>
      </w:r>
      <w:r w:rsidR="00CC75DB">
        <w:rPr>
          <w:lang w:bidi="sv-SE"/>
        </w:rPr>
        <w:t xml:space="preserve"> </w:t>
      </w:r>
      <w:r>
        <w:t>11863, Södermalm</w:t>
      </w:r>
      <w:r>
        <w:rPr>
          <w:lang w:bidi="sv-SE"/>
        </w:rPr>
        <w:t> |070 221 80 32</w:t>
      </w:r>
      <w:r w:rsidR="00CC75DB">
        <w:rPr>
          <w:lang w:bidi="sv-SE"/>
        </w:rPr>
        <w:t xml:space="preserve">| </w:t>
      </w:r>
      <w:r>
        <w:t>albin.oneheim@gmail.com</w:t>
      </w:r>
    </w:p>
    <w:sdt>
      <w:sdtPr>
        <w:alias w:val="Målsättning:"/>
        <w:tag w:val="Målsättning:"/>
        <w:id w:val="-736782104"/>
        <w:placeholder>
          <w:docPart w:val="21A376A51722484794DA5F67901F3A53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Rubrik1"/>
          </w:pPr>
          <w:r>
            <w:rPr>
              <w:lang w:bidi="sv-SE"/>
            </w:rPr>
            <w:t>Målsättning</w:t>
          </w:r>
        </w:p>
      </w:sdtContent>
    </w:sdt>
    <w:p w:rsidR="00866FF8" w:rsidRDefault="00866FF8" w:rsidP="00014187">
      <w:pPr>
        <w:pStyle w:val="Punktlista"/>
        <w:numPr>
          <w:ilvl w:val="0"/>
          <w:numId w:val="0"/>
        </w:numPr>
        <w:ind w:left="360" w:hanging="360"/>
      </w:pPr>
      <w:r>
        <w:t>Att lära mig mera inom it området och även kunna trivas med det arbete.</w:t>
      </w:r>
    </w:p>
    <w:p w:rsidR="00465834" w:rsidRDefault="00702741" w:rsidP="00702741">
      <w:pPr>
        <w:pStyle w:val="Punktlista"/>
        <w:numPr>
          <w:ilvl w:val="0"/>
          <w:numId w:val="0"/>
        </w:numPr>
      </w:pPr>
      <w:r>
        <w:t>Mitt mål är ett stimulerande och utvecklande arbete där jag kan använda mina breda kunskaper</w:t>
      </w:r>
      <w:r>
        <w:t xml:space="preserve"> inom hårdvara samt mjukvara</w:t>
      </w:r>
      <w:r w:rsidR="00465834">
        <w:t xml:space="preserve"> </w:t>
      </w:r>
      <w:r w:rsidR="00465834">
        <w:t>och ges möjlighet att utvecklas praktiskt och teoretiskt</w:t>
      </w:r>
      <w:r w:rsidR="00465834">
        <w:t>.</w:t>
      </w:r>
    </w:p>
    <w:p w:rsidR="00465834" w:rsidRDefault="00465834" w:rsidP="00702741">
      <w:pPr>
        <w:pStyle w:val="Punktlista"/>
        <w:numPr>
          <w:ilvl w:val="0"/>
          <w:numId w:val="0"/>
        </w:numPr>
      </w:pPr>
      <w:bookmarkStart w:id="0" w:name="_GoBack"/>
      <w:bookmarkEnd w:id="0"/>
      <w:r>
        <w:t>Projekt och projektledaruppgifter ser jag som en mycket viktig och intressant del</w:t>
      </w:r>
      <w:r>
        <w:t>.</w:t>
      </w:r>
    </w:p>
    <w:p w:rsidR="00394A6D" w:rsidRDefault="004B6390" w:rsidP="004B6390">
      <w:pPr>
        <w:pStyle w:val="Rubrik1"/>
      </w:pPr>
      <w:r>
        <w:t>Utbildning</w:t>
      </w:r>
    </w:p>
    <w:p w:rsidR="00014187" w:rsidRDefault="00014187" w:rsidP="004B6390">
      <w:pPr>
        <w:pStyle w:val="Rubrik1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Jag går på NTI-Gymnasi</w:t>
      </w:r>
      <w:r w:rsidR="00702741">
        <w:rPr>
          <w:b w:val="0"/>
          <w:sz w:val="22"/>
          <w:szCs w:val="22"/>
        </w:rPr>
        <w:t xml:space="preserve">et med inriktning IT-programmet. </w:t>
      </w:r>
    </w:p>
    <w:p w:rsidR="00E42C89" w:rsidRPr="00014187" w:rsidRDefault="00E42C89" w:rsidP="004B6390">
      <w:pPr>
        <w:pStyle w:val="Rubrik1"/>
        <w:rPr>
          <w:b w:val="0"/>
          <w:sz w:val="22"/>
          <w:szCs w:val="22"/>
        </w:rPr>
      </w:pPr>
    </w:p>
    <w:p w:rsidR="004B6390" w:rsidRPr="00866FF8" w:rsidRDefault="004B6390" w:rsidP="004B6390">
      <w:pPr>
        <w:pStyle w:val="Rubrik1"/>
        <w:rPr>
          <w:sz w:val="24"/>
          <w:szCs w:val="24"/>
        </w:rPr>
      </w:pPr>
      <w:r w:rsidRPr="00866FF8">
        <w:rPr>
          <w:sz w:val="24"/>
          <w:szCs w:val="24"/>
        </w:rPr>
        <w:t>NTI-Gymnasiet</w:t>
      </w:r>
    </w:p>
    <w:p w:rsidR="00014187" w:rsidRPr="002A2338" w:rsidRDefault="00014187" w:rsidP="000141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38">
        <w:rPr>
          <w:rFonts w:ascii="Times New Roman" w:hAnsi="Times New Roman" w:cs="Times New Roman"/>
          <w:sz w:val="24"/>
          <w:szCs w:val="24"/>
        </w:rPr>
        <w:t>IT-programmet är baserad på CISCO Nework Academy (CCNA) och Microsoft IT Academy (MSCA) samt arbete/project kopplat till ITIL Foundation v.3 och 4.</w:t>
      </w:r>
    </w:p>
    <w:p w:rsidR="00394A6D" w:rsidRDefault="004B6390">
      <w:pPr>
        <w:pStyle w:val="Rubrik2"/>
      </w:pPr>
      <w:r>
        <w:t>Kurser</w:t>
      </w:r>
    </w:p>
    <w:p w:rsidR="00394A6D" w:rsidRDefault="004B6390">
      <w:pPr>
        <w:pStyle w:val="Punktlista"/>
      </w:pPr>
      <w:r>
        <w:t>Datorteknik</w:t>
      </w:r>
    </w:p>
    <w:p w:rsidR="004B6390" w:rsidRDefault="004B6390">
      <w:pPr>
        <w:pStyle w:val="Punktlista"/>
      </w:pPr>
      <w:r>
        <w:t>Nätverksteknik</w:t>
      </w:r>
    </w:p>
    <w:p w:rsidR="004B6390" w:rsidRDefault="004B6390">
      <w:pPr>
        <w:pStyle w:val="Punktlista"/>
      </w:pPr>
      <w:r>
        <w:t>Webbutveckling, programmering, HTML, CSS, Java script</w:t>
      </w:r>
    </w:p>
    <w:p w:rsidR="004B6390" w:rsidRDefault="004B6390">
      <w:pPr>
        <w:pStyle w:val="Punktlista"/>
      </w:pPr>
      <w:r>
        <w:t>Dator och nätverkskommunikation motsvarande CISCO CCNA certifiering</w:t>
      </w:r>
    </w:p>
    <w:p w:rsidR="00394A6D" w:rsidRPr="00E42C89" w:rsidRDefault="00014187">
      <w:pPr>
        <w:pStyle w:val="Rubrik2"/>
        <w:rPr>
          <w:sz w:val="28"/>
          <w:szCs w:val="28"/>
        </w:rPr>
      </w:pPr>
      <w:r w:rsidRPr="00E42C89">
        <w:rPr>
          <w:sz w:val="28"/>
          <w:szCs w:val="28"/>
        </w:rPr>
        <w:t>Proffisionell profil</w:t>
      </w:r>
    </w:p>
    <w:p w:rsidR="00E42C89" w:rsidRDefault="00E42C89">
      <w:pPr>
        <w:pStyle w:val="Rubrik2"/>
      </w:pPr>
      <w:r>
        <w:t xml:space="preserve">Social kompetns </w:t>
      </w:r>
    </w:p>
    <w:p w:rsidR="00394A6D" w:rsidRDefault="00866FF8">
      <w:pPr>
        <w:pStyle w:val="Punktlista"/>
      </w:pPr>
      <w:r>
        <w:t xml:space="preserve">Som person tycker jag om att jobba i grupper </w:t>
      </w:r>
    </w:p>
    <w:sdt>
      <w:sdtPr>
        <w:alias w:val="Arbetslivserfarenhet:"/>
        <w:tag w:val="Arbetslivserfarenhet:"/>
        <w:id w:val="1494989950"/>
        <w:placeholder>
          <w:docPart w:val="33204ACD4587470CB0C24796F6EEC4CB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Rubrik1"/>
          </w:pPr>
          <w:r>
            <w:rPr>
              <w:lang w:bidi="sv-SE"/>
            </w:rPr>
            <w:t>Arbetslivserfarenhet</w:t>
          </w:r>
        </w:p>
      </w:sdtContent>
    </w:sdt>
    <w:p w:rsidR="00D56207" w:rsidRDefault="00702741" w:rsidP="005E5E55">
      <w:pPr>
        <w:pStyle w:val="Punktlista"/>
        <w:numPr>
          <w:ilvl w:val="0"/>
          <w:numId w:val="19"/>
        </w:numPr>
      </w:pPr>
      <w:r>
        <w:t xml:space="preserve">Har sommar jobbat inom stockholmstad och praoat på ICA – Rosenlundsgatan. </w:t>
      </w:r>
    </w:p>
    <w:sectPr w:rsidR="00D56207" w:rsidSect="00E22BE0">
      <w:footerReference w:type="default" r:id="rId7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D50" w:rsidRDefault="00947D50">
      <w:pPr>
        <w:spacing w:after="0"/>
      </w:pPr>
      <w:r>
        <w:separator/>
      </w:r>
    </w:p>
  </w:endnote>
  <w:endnote w:type="continuationSeparator" w:id="0">
    <w:p w:rsidR="00947D50" w:rsidRDefault="00947D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Sidfot"/>
        </w:pPr>
        <w:r>
          <w:rPr>
            <w:lang w:bidi="sv-SE"/>
          </w:rPr>
          <w:fldChar w:fldCharType="begin"/>
        </w:r>
        <w:r>
          <w:rPr>
            <w:lang w:bidi="sv-SE"/>
          </w:rPr>
          <w:instrText xml:space="preserve"> PAGE   \* MERGEFORMAT </w:instrText>
        </w:r>
        <w:r>
          <w:rPr>
            <w:lang w:bidi="sv-SE"/>
          </w:rPr>
          <w:fldChar w:fldCharType="separate"/>
        </w:r>
        <w:r w:rsidR="005E5E55">
          <w:rPr>
            <w:noProof/>
            <w:lang w:bidi="sv-SE"/>
          </w:rPr>
          <w:t>2</w:t>
        </w:r>
        <w:r>
          <w:rPr>
            <w:noProof/>
            <w:lang w:bidi="sv-S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D50" w:rsidRDefault="00947D50">
      <w:pPr>
        <w:spacing w:after="0"/>
      </w:pPr>
      <w:r>
        <w:separator/>
      </w:r>
    </w:p>
  </w:footnote>
  <w:footnote w:type="continuationSeparator" w:id="0">
    <w:p w:rsidR="00947D50" w:rsidRDefault="00947D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Punktlista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Punktlista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Punktlista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Punktlista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90"/>
    <w:rsid w:val="00014187"/>
    <w:rsid w:val="00374627"/>
    <w:rsid w:val="00394A6D"/>
    <w:rsid w:val="003E6A14"/>
    <w:rsid w:val="003F19B9"/>
    <w:rsid w:val="004476A1"/>
    <w:rsid w:val="00465834"/>
    <w:rsid w:val="004B6390"/>
    <w:rsid w:val="005114E7"/>
    <w:rsid w:val="005E5E55"/>
    <w:rsid w:val="00616068"/>
    <w:rsid w:val="006E401C"/>
    <w:rsid w:val="00702741"/>
    <w:rsid w:val="0077621B"/>
    <w:rsid w:val="007963CE"/>
    <w:rsid w:val="007D00B3"/>
    <w:rsid w:val="00866FF8"/>
    <w:rsid w:val="008916B6"/>
    <w:rsid w:val="008B5699"/>
    <w:rsid w:val="008E10EB"/>
    <w:rsid w:val="00947D50"/>
    <w:rsid w:val="009763C8"/>
    <w:rsid w:val="00A8131A"/>
    <w:rsid w:val="00B769EE"/>
    <w:rsid w:val="00BF4995"/>
    <w:rsid w:val="00C57E43"/>
    <w:rsid w:val="00C72B59"/>
    <w:rsid w:val="00CC75DB"/>
    <w:rsid w:val="00D33143"/>
    <w:rsid w:val="00D56207"/>
    <w:rsid w:val="00D765AF"/>
    <w:rsid w:val="00DD4208"/>
    <w:rsid w:val="00E22BE0"/>
    <w:rsid w:val="00E42C89"/>
    <w:rsid w:val="00EA2B92"/>
    <w:rsid w:val="00F6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28414"/>
  <w15:chartTrackingRefBased/>
  <w15:docId w15:val="{81D86C5D-2464-4838-B1D2-A82B5E8D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sv-SE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Rubrik1">
    <w:name w:val="heading 1"/>
    <w:basedOn w:val="Normal"/>
    <w:link w:val="Rubrik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Rubrik2">
    <w:name w:val="heading 2"/>
    <w:basedOn w:val="Normal"/>
    <w:link w:val="Rubrik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RubrikChar">
    <w:name w:val="Rubrik Char"/>
    <w:basedOn w:val="Standardstycketeckensnitt"/>
    <w:link w:val="Rubrik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tshllartext">
    <w:name w:val="Placeholder Text"/>
    <w:basedOn w:val="Standardstycketeckensnitt"/>
    <w:uiPriority w:val="99"/>
    <w:semiHidden/>
    <w:rsid w:val="008916B6"/>
    <w:rPr>
      <w:color w:val="707070" w:themeColor="accent3" w:themeShade="BF"/>
    </w:rPr>
  </w:style>
  <w:style w:type="paragraph" w:styleId="Punktlista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Sidhuvud">
    <w:name w:val="header"/>
    <w:basedOn w:val="Normal"/>
    <w:link w:val="SidhuvudChar"/>
    <w:uiPriority w:val="99"/>
    <w:unhideWhenUsed/>
    <w:pPr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/>
    <w:pPr>
      <w:spacing w:after="0"/>
    </w:pPr>
    <w:rPr>
      <w:color w:val="141414" w:themeColor="accent1"/>
    </w:rPr>
  </w:style>
  <w:style w:type="character" w:customStyle="1" w:styleId="SidfotChar">
    <w:name w:val="Sidfot Char"/>
    <w:basedOn w:val="Standardstycketeckensnitt"/>
    <w:link w:val="Sidfot"/>
    <w:uiPriority w:val="99"/>
    <w:rPr>
      <w:color w:val="141414" w:themeColor="accent1"/>
    </w:rPr>
  </w:style>
  <w:style w:type="character" w:styleId="Kommentarsreferens">
    <w:name w:val="annotation reference"/>
    <w:basedOn w:val="Standardstycketeckensnitt"/>
    <w:uiPriority w:val="99"/>
    <w:semiHidden/>
    <w:unhideWhenUsed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Pr>
      <w:color w:val="auto"/>
      <w:szCs w:val="20"/>
      <w:lang w:eastAsia="en-US"/>
    </w:rPr>
  </w:style>
  <w:style w:type="paragraph" w:styleId="Ballongtext">
    <w:name w:val="Balloon Text"/>
    <w:basedOn w:val="Normal"/>
    <w:link w:val="Ballong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Segoe UI" w:hAnsi="Segoe UI" w:cs="Segoe UI"/>
    </w:rPr>
  </w:style>
  <w:style w:type="character" w:customStyle="1" w:styleId="Rubrik1Char">
    <w:name w:val="Rubrik 1 Char"/>
    <w:basedOn w:val="Standardstycketeckensnitt"/>
    <w:link w:val="Rubrik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tteraturfrteckning">
    <w:name w:val="Bibliography"/>
    <w:basedOn w:val="Normal"/>
    <w:next w:val="Normal"/>
    <w:uiPriority w:val="37"/>
    <w:semiHidden/>
    <w:unhideWhenUsed/>
    <w:rsid w:val="00CC75DB"/>
  </w:style>
  <w:style w:type="paragraph" w:styleId="Indragetstycke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rdtext">
    <w:name w:val="Body Text"/>
    <w:basedOn w:val="Normal"/>
    <w:link w:val="BrdtextChar"/>
    <w:uiPriority w:val="99"/>
    <w:semiHidden/>
    <w:unhideWhenUsed/>
    <w:rsid w:val="00CC75DB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CC75DB"/>
  </w:style>
  <w:style w:type="paragraph" w:styleId="Brdtext2">
    <w:name w:val="Body Text 2"/>
    <w:basedOn w:val="Normal"/>
    <w:link w:val="Brd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CC75DB"/>
  </w:style>
  <w:style w:type="paragraph" w:styleId="Brdtext3">
    <w:name w:val="Body Text 3"/>
    <w:basedOn w:val="Normal"/>
    <w:link w:val="Brd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CC75DB"/>
    <w:rPr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CC75DB"/>
    <w:pPr>
      <w:spacing w:after="28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CC75DB"/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CC75DB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CC75DB"/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CC75DB"/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CC75DB"/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CC75DB"/>
    <w:rPr>
      <w:szCs w:val="16"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Avslutandetext">
    <w:name w:val="Closing"/>
    <w:basedOn w:val="Normal"/>
    <w:link w:val="Avslutandetext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vslutandetextChar">
    <w:name w:val="Avslutande text Char"/>
    <w:basedOn w:val="Standardstycketeckensnitt"/>
    <w:link w:val="Avslutandetext"/>
    <w:uiPriority w:val="2"/>
    <w:semiHidden/>
    <w:rsid w:val="00CC75DB"/>
  </w:style>
  <w:style w:type="table" w:styleId="Frgatrutnt">
    <w:name w:val="Colorful Grid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Frgadlista">
    <w:name w:val="Colorful List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Mrklista">
    <w:name w:val="Dark List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um">
    <w:name w:val="Date"/>
    <w:basedOn w:val="Normal"/>
    <w:next w:val="Normal"/>
    <w:link w:val="DatumChar"/>
    <w:uiPriority w:val="1"/>
    <w:semiHidden/>
    <w:unhideWhenUsed/>
    <w:qFormat/>
    <w:rsid w:val="00CC75DB"/>
  </w:style>
  <w:style w:type="character" w:customStyle="1" w:styleId="DatumChar">
    <w:name w:val="Datum Char"/>
    <w:basedOn w:val="Standardstycketeckensnitt"/>
    <w:link w:val="Datum"/>
    <w:uiPriority w:val="1"/>
    <w:semiHidden/>
    <w:rsid w:val="00CC75DB"/>
  </w:style>
  <w:style w:type="paragraph" w:styleId="Dokumentversikt">
    <w:name w:val="Document Map"/>
    <w:basedOn w:val="Normal"/>
    <w:link w:val="Dokumentversikt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CC75DB"/>
    <w:rPr>
      <w:rFonts w:ascii="Segoe UI" w:hAnsi="Segoe UI" w:cs="Segoe UI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CC75DB"/>
    <w:pPr>
      <w:spacing w:after="0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CC75DB"/>
  </w:style>
  <w:style w:type="character" w:styleId="Betoning">
    <w:name w:val="Emphasis"/>
    <w:basedOn w:val="Standardstycketeckensnitt"/>
    <w:uiPriority w:val="20"/>
    <w:semiHidden/>
    <w:unhideWhenUsed/>
    <w:qFormat/>
    <w:rsid w:val="00CC75DB"/>
    <w:rPr>
      <w:i/>
      <w:iCs/>
    </w:rPr>
  </w:style>
  <w:style w:type="character" w:styleId="Slutkommentarsreferens">
    <w:name w:val="endnote reference"/>
    <w:basedOn w:val="Standardstycketeckensnitt"/>
    <w:uiPriority w:val="99"/>
    <w:semiHidden/>
    <w:unhideWhenUsed/>
    <w:rsid w:val="00CC75DB"/>
    <w:rPr>
      <w:vertAlign w:val="superscript"/>
    </w:rPr>
  </w:style>
  <w:style w:type="paragraph" w:styleId="Slutkommentar">
    <w:name w:val="endnote text"/>
    <w:basedOn w:val="Normal"/>
    <w:link w:val="Slutkommentar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SlutkommentarChar">
    <w:name w:val="Slutkommentar Char"/>
    <w:basedOn w:val="Standardstycketeckensnitt"/>
    <w:link w:val="Slutkommentar"/>
    <w:uiPriority w:val="99"/>
    <w:semiHidden/>
    <w:rsid w:val="00CC75DB"/>
    <w:rPr>
      <w:szCs w:val="20"/>
    </w:rPr>
  </w:style>
  <w:style w:type="paragraph" w:styleId="Adress-brev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ndaradress-brev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tnotsreferens">
    <w:name w:val="footnote reference"/>
    <w:basedOn w:val="Standardstycketeckensnitt"/>
    <w:uiPriority w:val="99"/>
    <w:semiHidden/>
    <w:unhideWhenUsed/>
    <w:rsid w:val="00CC75DB"/>
    <w:rPr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C75DB"/>
    <w:rPr>
      <w:szCs w:val="20"/>
    </w:rPr>
  </w:style>
  <w:style w:type="table" w:styleId="Rutntstabell1ljus">
    <w:name w:val="Grid Table 1 Light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-dekorfrg2">
    <w:name w:val="Grid Table 1 Light Accent 2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3">
    <w:name w:val="Grid Table 1 Light Accent 3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4">
    <w:name w:val="Grid Table 1 Light Accent 4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6">
    <w:name w:val="Grid Table 1 Light Accent 6"/>
    <w:basedOn w:val="Normaltabel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2dekorfrg1">
    <w:name w:val="Grid Table 2 Accent 1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Rutntstabell2dekorfrg2">
    <w:name w:val="Grid Table 2 Accent 2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utntstabell2dekorfrg3">
    <w:name w:val="Grid Table 2 Accent 3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utntstabell2dekorfrg4">
    <w:name w:val="Grid Table 2 Accent 4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utntstabell2dekorfrg5">
    <w:name w:val="Grid Table 2 Accent 5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utntstabell2dekorfrg6">
    <w:name w:val="Grid Table 2 Accent 6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utntstabell3">
    <w:name w:val="Grid Table 3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3dekorfrg1">
    <w:name w:val="Grid Table 3 Accent 1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Rutntstabell3dekorfrg2">
    <w:name w:val="Grid Table 3 Accent 2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Rutntstabell3dekorfrg3">
    <w:name w:val="Grid Table 3 Accent 3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Rutntstabell3dekorfrg4">
    <w:name w:val="Grid Table 3 Accent 4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Rutntstabell3dekorfrg5">
    <w:name w:val="Grid Table 3 Accent 5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Rutntstabell3dekorfrg6">
    <w:name w:val="Grid Table 3 Accent 6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Rutntstabell4">
    <w:name w:val="Grid Table 4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1">
    <w:name w:val="Grid Table 4 Accent 1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Rutntstabell4dekorfrg2">
    <w:name w:val="Grid Table 4 Accent 2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utntstabell4dekorfrg3">
    <w:name w:val="Grid Table 4 Accent 3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utntstabell4dekorfrg4">
    <w:name w:val="Grid Table 4 Accent 4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utntstabell4dekorfrg5">
    <w:name w:val="Grid Table 4 Accent 5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utntstabell4dekorfrg6">
    <w:name w:val="Grid Table 4 Accent 6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utntstabell5mrk">
    <w:name w:val="Grid Table 5 Dark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5mrkdekorfrg1">
    <w:name w:val="Grid Table 5 Dark Accent 1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Rutntstabell5mrkdekorfrg2">
    <w:name w:val="Grid Table 5 Dark Accent 2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Rutntstabell5mrkdekorfrg3">
    <w:name w:val="Grid Table 5 Dark Accent 3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Rutntstabell5mrkdekorfrg4">
    <w:name w:val="Grid Table 5 Dark Accent 4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Rutntstabell5mrkdekorfrg5">
    <w:name w:val="Grid Table 5 Dark Accent 5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Rutntstabell6frgstark">
    <w:name w:val="Grid Table 6 Colorful"/>
    <w:basedOn w:val="Normaltabel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6frgstarkdekorfrg1">
    <w:name w:val="Grid Table 6 Colorful Accent 1"/>
    <w:basedOn w:val="Normaltabel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Rutntstabell6frgstarkdekorfrg2">
    <w:name w:val="Grid Table 6 Colorful Accent 2"/>
    <w:basedOn w:val="Normaltabel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Rutntstabell6frgstarkdekorfrg3">
    <w:name w:val="Grid Table 6 Colorful Accent 3"/>
    <w:basedOn w:val="Normaltabel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Rutntstabell6frgstarkdekorfrg4">
    <w:name w:val="Grid Table 6 Colorful Accent 4"/>
    <w:basedOn w:val="Normaltabel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Rutntstabell6frgstarkdekorfrg5">
    <w:name w:val="Grid Table 6 Colorful Accent 5"/>
    <w:basedOn w:val="Normaltabel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Rutntstabell6frgstarkdekorfrg6">
    <w:name w:val="Grid Table 6 Colorful Accent 6"/>
    <w:basedOn w:val="Normaltabel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Rutntstabell7frgstark">
    <w:name w:val="Grid Table 7 Colorful"/>
    <w:basedOn w:val="Normaltabel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7frgstarkdekorfrg1">
    <w:name w:val="Grid Table 7 Colorful Accent 1"/>
    <w:basedOn w:val="Normaltabel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Rutntstabell7frgstarkdekorfrg2">
    <w:name w:val="Grid Table 7 Colorful Accent 2"/>
    <w:basedOn w:val="Normaltabel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Rutntstabell7frgstarkdekorfrg3">
    <w:name w:val="Grid Table 7 Colorful Accent 3"/>
    <w:basedOn w:val="Normaltabel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Rutntstabell7frgstarkdekorfrg4">
    <w:name w:val="Grid Table 7 Colorful Accent 4"/>
    <w:basedOn w:val="Normaltabel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Rutntstabell7frgstarkdekorfrg6">
    <w:name w:val="Grid Table 7 Colorful Accent 6"/>
    <w:basedOn w:val="Normaltabel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Standardstycketeckensnit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tycketeckensnitt"/>
    <w:uiPriority w:val="99"/>
    <w:semiHidden/>
    <w:unhideWhenUsed/>
    <w:rsid w:val="00CC75DB"/>
  </w:style>
  <w:style w:type="paragraph" w:styleId="HTML-adress">
    <w:name w:val="HTML Address"/>
    <w:basedOn w:val="Normal"/>
    <w:link w:val="HTML-a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CC75DB"/>
    <w:rPr>
      <w:i/>
      <w:iCs/>
    </w:rPr>
  </w:style>
  <w:style w:type="character" w:styleId="HTML-citat">
    <w:name w:val="HTML Cite"/>
    <w:basedOn w:val="Standardstycketeckensnitt"/>
    <w:uiPriority w:val="99"/>
    <w:semiHidden/>
    <w:unhideWhenUsed/>
    <w:rsid w:val="00CC75DB"/>
    <w:rPr>
      <w:i/>
      <w:iCs/>
    </w:rPr>
  </w:style>
  <w:style w:type="character" w:styleId="HTML-kod">
    <w:name w:val="HTML Code"/>
    <w:basedOn w:val="Standardstycketeckensnit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-definition">
    <w:name w:val="HTML Definition"/>
    <w:basedOn w:val="Standardstycketeckensnitt"/>
    <w:uiPriority w:val="99"/>
    <w:semiHidden/>
    <w:unhideWhenUsed/>
    <w:rsid w:val="00CC75DB"/>
    <w:rPr>
      <w:i/>
      <w:iCs/>
    </w:rPr>
  </w:style>
  <w:style w:type="character" w:styleId="HTML-tangentbord">
    <w:name w:val="HTML Keyboard"/>
    <w:basedOn w:val="Standardstycketeckensnit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C75DB"/>
    <w:rPr>
      <w:rFonts w:ascii="Consolas" w:hAnsi="Consolas"/>
      <w:szCs w:val="20"/>
    </w:rPr>
  </w:style>
  <w:style w:type="character" w:styleId="HTML-exempel">
    <w:name w:val="HTML Sample"/>
    <w:basedOn w:val="Standardstycketeckensnit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-skrivmaskin">
    <w:name w:val="HTML Typewriter"/>
    <w:basedOn w:val="Standardstycketeckensnit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CC75DB"/>
    <w:rPr>
      <w:i/>
      <w:iCs/>
    </w:rPr>
  </w:style>
  <w:style w:type="character" w:styleId="Hyperlnk">
    <w:name w:val="Hyperlink"/>
    <w:basedOn w:val="Standardstycketeckensnit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CC75DB"/>
    <w:rPr>
      <w:i/>
      <w:iCs/>
      <w:color w:val="141414" w:themeColor="accent1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justrutnt">
    <w:name w:val="Light Grid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juslista">
    <w:name w:val="Light List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Punktlista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afortstt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Numreradlista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stycke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ell1ljus">
    <w:name w:val="List Table 1 Light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dekorfrg1">
    <w:name w:val="List Table 1 Light Accent 1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ell1ljusdekorfrg2">
    <w:name w:val="List Table 1 Light Accent 2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1ljusdekorfrg3">
    <w:name w:val="List Table 1 Light Accent 3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1ljusdekorfrg4">
    <w:name w:val="List Table 1 Light Accent 4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1ljusdekorfrg5">
    <w:name w:val="List Table 1 Light Accent 5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1ljusdekorfrg6">
    <w:name w:val="List Table 1 Light Accent 6"/>
    <w:basedOn w:val="Normaltabel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2">
    <w:name w:val="List Table 2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2dekorfrg1">
    <w:name w:val="List Table 2 Accent 1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ell2dekorfrg2">
    <w:name w:val="List Table 2 Accent 2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2dekorfrg3">
    <w:name w:val="List Table 2 Accent 3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2dekorfrg4">
    <w:name w:val="List Table 2 Accent 4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2dekorfrg5">
    <w:name w:val="List Table 2 Accent 5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2dekorfrg6">
    <w:name w:val="List Table 2 Accent 6"/>
    <w:basedOn w:val="Normaltabel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3">
    <w:name w:val="List Table 3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ell3dekorfrg1">
    <w:name w:val="List Table 3 Accent 1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ell3dekorfrg2">
    <w:name w:val="List Table 3 Accent 2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ell3dekorfrg3">
    <w:name w:val="List Table 3 Accent 3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ell3dekorfrg4">
    <w:name w:val="List Table 3 Accent 4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ell3dekorfrg5">
    <w:name w:val="List Table 3 Accent 5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ell3dekorfrg6">
    <w:name w:val="List Table 3 Accent 6"/>
    <w:basedOn w:val="Normaltabel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ell4">
    <w:name w:val="List Table 4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4dekorfrg1">
    <w:name w:val="List Table 4 Accent 1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ell4dekorfrg2">
    <w:name w:val="List Table 4 Accent 2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4dekorfrg3">
    <w:name w:val="List Table 4 Accent 3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4dekorfrg4">
    <w:name w:val="List Table 4 Accent 4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4dekorfrg5">
    <w:name w:val="List Table 4 Accent 5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4dekorfrg6">
    <w:name w:val="List Table 4 Accent 6"/>
    <w:basedOn w:val="Normaltabel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5mrk">
    <w:name w:val="List Table 5 Dark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1">
    <w:name w:val="List Table 5 Dark Accent 1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2">
    <w:name w:val="List Table 5 Dark Accent 2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3">
    <w:name w:val="List Table 5 Dark Accent 3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4">
    <w:name w:val="List Table 5 Dark Accent 4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5">
    <w:name w:val="List Table 5 Dark Accent 5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6">
    <w:name w:val="List Table 5 Dark Accent 6"/>
    <w:basedOn w:val="Normaltabel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">
    <w:name w:val="List Table 6 Colorful"/>
    <w:basedOn w:val="Normaltabel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6frgstarkdekorfrg1">
    <w:name w:val="List Table 6 Colorful Accent 1"/>
    <w:basedOn w:val="Normaltabel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ell6frgstarkdekorfrg2">
    <w:name w:val="List Table 6 Colorful Accent 2"/>
    <w:basedOn w:val="Normaltabel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ell6frgstarkdekorfrg3">
    <w:name w:val="List Table 6 Colorful Accent 3"/>
    <w:basedOn w:val="Normaltabel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ell6frgstarkdekorfrg4">
    <w:name w:val="List Table 6 Colorful Accent 4"/>
    <w:basedOn w:val="Normaltabel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ell6frgstarkdekorfrg5">
    <w:name w:val="List Table 6 Colorful Accent 5"/>
    <w:basedOn w:val="Normaltabel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ell6frgstarkdekorfrg6">
    <w:name w:val="List Table 6 Colorful Accent 6"/>
    <w:basedOn w:val="Normaltabel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ell7frgstark">
    <w:name w:val="List Table 7 Colorful"/>
    <w:basedOn w:val="Normaltabel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1">
    <w:name w:val="List Table 7 Colorful Accent 1"/>
    <w:basedOn w:val="Normaltabel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2">
    <w:name w:val="List Table 7 Colorful Accent 2"/>
    <w:basedOn w:val="Normaltabel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3">
    <w:name w:val="List Table 7 Colorful Accent 3"/>
    <w:basedOn w:val="Normaltabel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4">
    <w:name w:val="List Table 7 Colorful Accent 4"/>
    <w:basedOn w:val="Normaltabel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6">
    <w:name w:val="List Table 7 Colorful Accent 6"/>
    <w:basedOn w:val="Normaltabel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CC75DB"/>
    <w:rPr>
      <w:rFonts w:ascii="Consolas" w:hAnsi="Consolas"/>
      <w:szCs w:val="20"/>
    </w:rPr>
  </w:style>
  <w:style w:type="table" w:styleId="Mellanmrktrutnt1">
    <w:name w:val="Medium Grid 1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llanmrklista1">
    <w:name w:val="Medium List 1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Standardstycketeckensnit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tavstnd">
    <w:name w:val="No Spacing"/>
    <w:uiPriority w:val="36"/>
    <w:semiHidden/>
    <w:unhideWhenUsed/>
    <w:qFormat/>
    <w:rsid w:val="00CC75DB"/>
    <w:pPr>
      <w:spacing w:after="0"/>
    </w:pPr>
  </w:style>
  <w:style w:type="paragraph" w:styleId="Normalweb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tindrag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CC75DB"/>
    <w:pPr>
      <w:spacing w:after="0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CC75DB"/>
  </w:style>
  <w:style w:type="character" w:styleId="Sidnummer">
    <w:name w:val="page number"/>
    <w:basedOn w:val="Standardstycketeckensnitt"/>
    <w:uiPriority w:val="99"/>
    <w:semiHidden/>
    <w:unhideWhenUsed/>
    <w:rsid w:val="00CC75DB"/>
  </w:style>
  <w:style w:type="table" w:styleId="Oformateradtabell1">
    <w:name w:val="Plain Table 1"/>
    <w:basedOn w:val="Normaltabel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formateradtext">
    <w:name w:val="Plain Text"/>
    <w:basedOn w:val="Normal"/>
    <w:link w:val="Oformaterad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CC75DB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CC75DB"/>
    <w:rPr>
      <w:i/>
      <w:iCs/>
    </w:rPr>
  </w:style>
  <w:style w:type="paragraph" w:styleId="Inledning">
    <w:name w:val="Salutation"/>
    <w:basedOn w:val="Normal"/>
    <w:next w:val="Normal"/>
    <w:link w:val="InledningChar"/>
    <w:uiPriority w:val="2"/>
    <w:semiHidden/>
    <w:unhideWhenUsed/>
    <w:qFormat/>
    <w:rsid w:val="00CC75DB"/>
  </w:style>
  <w:style w:type="character" w:customStyle="1" w:styleId="InledningChar">
    <w:name w:val="Inledning Char"/>
    <w:basedOn w:val="Standardstycketeckensnitt"/>
    <w:link w:val="Inledning"/>
    <w:uiPriority w:val="2"/>
    <w:semiHidden/>
    <w:rsid w:val="00CC75DB"/>
  </w:style>
  <w:style w:type="paragraph" w:styleId="Signatur">
    <w:name w:val="Signature"/>
    <w:basedOn w:val="Normal"/>
    <w:link w:val="Signatur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Char">
    <w:name w:val="Signatur Char"/>
    <w:basedOn w:val="Standardstycketeckensnitt"/>
    <w:link w:val="Signatur"/>
    <w:uiPriority w:val="2"/>
    <w:semiHidden/>
    <w:rsid w:val="00CC75DB"/>
  </w:style>
  <w:style w:type="character" w:customStyle="1" w:styleId="SmartHyperlink">
    <w:name w:val="Smart Hyperlink"/>
    <w:basedOn w:val="Standardstycketeckensnitt"/>
    <w:uiPriority w:val="99"/>
    <w:semiHidden/>
    <w:unhideWhenUsed/>
    <w:rsid w:val="00CC75DB"/>
    <w:rPr>
      <w:u w:val="dotted"/>
    </w:rPr>
  </w:style>
  <w:style w:type="character" w:styleId="Stark">
    <w:name w:val="Strong"/>
    <w:basedOn w:val="Standardstycketeckensnitt"/>
    <w:uiPriority w:val="22"/>
    <w:semiHidden/>
    <w:unhideWhenUsed/>
    <w:qFormat/>
    <w:rsid w:val="00CC75DB"/>
    <w:rPr>
      <w:b/>
      <w:bCs/>
    </w:rPr>
  </w:style>
  <w:style w:type="paragraph" w:styleId="Underrubrik">
    <w:name w:val="Subtitle"/>
    <w:basedOn w:val="Normal"/>
    <w:next w:val="Normal"/>
    <w:link w:val="Underrubrik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ellmed3D-effekter1">
    <w:name w:val="Table 3D effects 1"/>
    <w:basedOn w:val="Normaltabel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1">
    <w:name w:val="Table Colorful 1"/>
    <w:basedOn w:val="Normaltabel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medkolumn1">
    <w:name w:val="Table Columns 1"/>
    <w:basedOn w:val="Normaltabel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ell">
    <w:name w:val="Table Contemporary"/>
    <w:basedOn w:val="Normaltabel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tabell">
    <w:name w:val="Table Elegant"/>
    <w:basedOn w:val="Normaltabel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">
    <w:name w:val="Table Grid"/>
    <w:basedOn w:val="Normaltabel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ljust">
    <w:name w:val="Grid Table Light"/>
    <w:basedOn w:val="Normaltabel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a1">
    <w:name w:val="Table List 1"/>
    <w:basedOn w:val="Normaltabel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frteckning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Professionelltabell">
    <w:name w:val="Table Professional"/>
    <w:basedOn w:val="Normaltabel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abell1">
    <w:name w:val="Table Simple 1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btabell1">
    <w:name w:val="Table Web 1"/>
    <w:basedOn w:val="Normaltabel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frteckningsrubrik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in.oneheim\AppData\Roaming\Microsoft\Mallar\Funktionell%20meritf&#246;rteck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CC3FC9F96B41949ED3C675FA66731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7699378-39EB-4755-9D4D-0FC8CD84CA76}"/>
      </w:docPartPr>
      <w:docPartBody>
        <w:p w:rsidR="0049117A" w:rsidRDefault="007D57B4">
          <w:pPr>
            <w:pStyle w:val="77CC3FC9F96B41949ED3C675FA667313"/>
          </w:pPr>
          <w:r>
            <w:rPr>
              <w:lang w:bidi="sv-SE"/>
            </w:rPr>
            <w:t>Ditt namn</w:t>
          </w:r>
        </w:p>
      </w:docPartBody>
    </w:docPart>
    <w:docPart>
      <w:docPartPr>
        <w:name w:val="21A376A51722484794DA5F67901F3A5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2B37864-87C2-4CC7-873D-1F63413B85A4}"/>
      </w:docPartPr>
      <w:docPartBody>
        <w:p w:rsidR="0049117A" w:rsidRDefault="007D57B4">
          <w:pPr>
            <w:pStyle w:val="21A376A51722484794DA5F67901F3A53"/>
          </w:pPr>
          <w:r>
            <w:rPr>
              <w:lang w:bidi="sv-SE"/>
            </w:rPr>
            <w:t>Målsättning</w:t>
          </w:r>
        </w:p>
      </w:docPartBody>
    </w:docPart>
    <w:docPart>
      <w:docPartPr>
        <w:name w:val="33204ACD4587470CB0C24796F6EEC4C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46148AE-7BD8-46B8-8E9F-B0CFE8D87709}"/>
      </w:docPartPr>
      <w:docPartBody>
        <w:p w:rsidR="0049117A" w:rsidRDefault="007D57B4">
          <w:pPr>
            <w:pStyle w:val="33204ACD4587470CB0C24796F6EEC4CB"/>
          </w:pPr>
          <w:r>
            <w:rPr>
              <w:lang w:bidi="sv-SE"/>
            </w:rPr>
            <w:t>Arbetslivserfarenhet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B4"/>
    <w:rsid w:val="001D2345"/>
    <w:rsid w:val="0049117A"/>
    <w:rsid w:val="007B7E3B"/>
    <w:rsid w:val="007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77CC3FC9F96B41949ED3C675FA667313">
    <w:name w:val="77CC3FC9F96B41949ED3C675FA667313"/>
  </w:style>
  <w:style w:type="paragraph" w:customStyle="1" w:styleId="1DD75711C6E34CE59FE2F69CD349678B">
    <w:name w:val="1DD75711C6E34CE59FE2F69CD349678B"/>
  </w:style>
  <w:style w:type="paragraph" w:customStyle="1" w:styleId="6472D7E1F29E49BC82C4340AB3FDFAC5">
    <w:name w:val="6472D7E1F29E49BC82C4340AB3FDFAC5"/>
  </w:style>
  <w:style w:type="paragraph" w:customStyle="1" w:styleId="70DDA4D18B694375BDD6C5B9A19EFEED">
    <w:name w:val="70DDA4D18B694375BDD6C5B9A19EFEED"/>
  </w:style>
  <w:style w:type="paragraph" w:customStyle="1" w:styleId="66E43545561E4802A4DA1C1319BD9BF3">
    <w:name w:val="66E43545561E4802A4DA1C1319BD9BF3"/>
  </w:style>
  <w:style w:type="paragraph" w:customStyle="1" w:styleId="21A376A51722484794DA5F67901F3A53">
    <w:name w:val="21A376A51722484794DA5F67901F3A53"/>
  </w:style>
  <w:style w:type="paragraph" w:customStyle="1" w:styleId="68D24011F0D74194984887785DF9F3D2">
    <w:name w:val="68D24011F0D74194984887785DF9F3D2"/>
  </w:style>
  <w:style w:type="paragraph" w:customStyle="1" w:styleId="2423F5BF6FAC4440B32A3B8A2748C00E">
    <w:name w:val="2423F5BF6FAC4440B32A3B8A2748C00E"/>
  </w:style>
  <w:style w:type="paragraph" w:customStyle="1" w:styleId="F7CFBF68B42A4064B34A752060F8E459">
    <w:name w:val="F7CFBF68B42A4064B34A752060F8E459"/>
  </w:style>
  <w:style w:type="paragraph" w:customStyle="1" w:styleId="DDEF17686F2D47729CC24F2BDD73D007">
    <w:name w:val="DDEF17686F2D47729CC24F2BDD73D007"/>
  </w:style>
  <w:style w:type="paragraph" w:customStyle="1" w:styleId="E13A54C8CE1E4D4F9B0EA0E8D8BF9949">
    <w:name w:val="E13A54C8CE1E4D4F9B0EA0E8D8BF9949"/>
  </w:style>
  <w:style w:type="paragraph" w:customStyle="1" w:styleId="09EA4FEBA96C43C788CE028245F78FEF">
    <w:name w:val="09EA4FEBA96C43C788CE028245F78FEF"/>
  </w:style>
  <w:style w:type="paragraph" w:customStyle="1" w:styleId="CB6DA0BD16F446CDB4C012A69854ADE1">
    <w:name w:val="CB6DA0BD16F446CDB4C012A69854ADE1"/>
  </w:style>
  <w:style w:type="paragraph" w:customStyle="1" w:styleId="A6679DD3454942779397677DD09BBFA4">
    <w:name w:val="A6679DD3454942779397677DD09BBFA4"/>
  </w:style>
  <w:style w:type="paragraph" w:customStyle="1" w:styleId="7A13505CDC2F4F76AB0FADF48B5EEEE0">
    <w:name w:val="7A13505CDC2F4F76AB0FADF48B5EEEE0"/>
  </w:style>
  <w:style w:type="paragraph" w:customStyle="1" w:styleId="0D4B6CE712524C2EA36D12D81252E606">
    <w:name w:val="0D4B6CE712524C2EA36D12D81252E606"/>
  </w:style>
  <w:style w:type="paragraph" w:customStyle="1" w:styleId="69D85776B05348CF8475F9BD330C7A68">
    <w:name w:val="69D85776B05348CF8475F9BD330C7A68"/>
  </w:style>
  <w:style w:type="paragraph" w:customStyle="1" w:styleId="5ED3700FA1FC442D87CC5EF21EDEABDD">
    <w:name w:val="5ED3700FA1FC442D87CC5EF21EDEABDD"/>
  </w:style>
  <w:style w:type="paragraph" w:customStyle="1" w:styleId="093F5B41C08E4F9C9D0685BE6AD9259C">
    <w:name w:val="093F5B41C08E4F9C9D0685BE6AD9259C"/>
  </w:style>
  <w:style w:type="paragraph" w:customStyle="1" w:styleId="0562843BE6EB40A89C52E1EE398B2B8D">
    <w:name w:val="0562843BE6EB40A89C52E1EE398B2B8D"/>
  </w:style>
  <w:style w:type="paragraph" w:customStyle="1" w:styleId="C590DA99F0D045FEA3E602DBB8046670">
    <w:name w:val="C590DA99F0D045FEA3E602DBB8046670"/>
  </w:style>
  <w:style w:type="paragraph" w:customStyle="1" w:styleId="E3E89BC2B0444E6DB65C88E2FCFC7AB5">
    <w:name w:val="E3E89BC2B0444E6DB65C88E2FCFC7AB5"/>
  </w:style>
  <w:style w:type="paragraph" w:customStyle="1" w:styleId="12EBB9D357EF4567932BA903CC03AEFD">
    <w:name w:val="12EBB9D357EF4567932BA903CC03AEFD"/>
  </w:style>
  <w:style w:type="paragraph" w:customStyle="1" w:styleId="C9026531B7334EABA64C7E8F842C1405">
    <w:name w:val="C9026531B7334EABA64C7E8F842C1405"/>
  </w:style>
  <w:style w:type="paragraph" w:customStyle="1" w:styleId="5BF54D9F6C224B4BBBA5D7B840CC42D0">
    <w:name w:val="5BF54D9F6C224B4BBBA5D7B840CC42D0"/>
  </w:style>
  <w:style w:type="paragraph" w:customStyle="1" w:styleId="7C9D4CAED8BF439B9526E9AD0855558A">
    <w:name w:val="7C9D4CAED8BF439B9526E9AD0855558A"/>
  </w:style>
  <w:style w:type="paragraph" w:customStyle="1" w:styleId="CFF68C10E02D43FDA43605DDF4776CF6">
    <w:name w:val="CFF68C10E02D43FDA43605DDF4776CF6"/>
  </w:style>
  <w:style w:type="paragraph" w:customStyle="1" w:styleId="C96D1DBEDBEC45CB88CD577A53017C1C">
    <w:name w:val="C96D1DBEDBEC45CB88CD577A53017C1C"/>
  </w:style>
  <w:style w:type="paragraph" w:customStyle="1" w:styleId="33204ACD4587470CB0C24796F6EEC4CB">
    <w:name w:val="33204ACD4587470CB0C24796F6EEC4CB"/>
  </w:style>
  <w:style w:type="paragraph" w:customStyle="1" w:styleId="F43D90F3802541ADB7C1D195338B4521">
    <w:name w:val="F43D90F3802541ADB7C1D195338B4521"/>
  </w:style>
  <w:style w:type="paragraph" w:customStyle="1" w:styleId="C3A62BE3DE9B44ED998ED331550619C7">
    <w:name w:val="C3A62BE3DE9B44ED998ED331550619C7"/>
  </w:style>
  <w:style w:type="paragraph" w:customStyle="1" w:styleId="97A8C19E20CA488984D80CE7C7E8AA71">
    <w:name w:val="97A8C19E20CA488984D80CE7C7E8AA71"/>
  </w:style>
  <w:style w:type="paragraph" w:customStyle="1" w:styleId="3814E93F779046B5BBA199E8CE39AD79">
    <w:name w:val="3814E93F779046B5BBA199E8CE39AD79"/>
  </w:style>
  <w:style w:type="paragraph" w:customStyle="1" w:styleId="04A11C4748374BD6B5A547A5EB3B7C52">
    <w:name w:val="04A11C4748374BD6B5A547A5EB3B7C52"/>
  </w:style>
  <w:style w:type="paragraph" w:customStyle="1" w:styleId="341E8803B59849BCA81C5993507D2B89">
    <w:name w:val="341E8803B59849BCA81C5993507D2B89"/>
  </w:style>
  <w:style w:type="paragraph" w:customStyle="1" w:styleId="A73D020911714F0BAE6A0A71057EA411">
    <w:name w:val="A73D020911714F0BAE6A0A71057EA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Funktionell meritförteckning</Template>
  <TotalTime>196</TotalTime>
  <Pages>1</Pages>
  <Words>159</Words>
  <Characters>845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Albin Oneheim</dc:creator>
  <cp:keywords/>
  <dc:description>Albin Oneheim</dc:description>
  <cp:lastModifiedBy>Albin Oneheim</cp:lastModifiedBy>
  <cp:revision>5</cp:revision>
  <dcterms:created xsi:type="dcterms:W3CDTF">2018-10-03T07:35:00Z</dcterms:created>
  <dcterms:modified xsi:type="dcterms:W3CDTF">2018-10-04T08:44:00Z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